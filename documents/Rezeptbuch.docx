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215A81" w14:textId="613115FB" w:rsidR="003A182B" w:rsidRDefault="004E5FA6" w:rsidP="004E5FA6">
      <w:pPr>
        <w:pStyle w:val="Titel"/>
      </w:pPr>
      <w:r>
        <w:t>Rezept</w:t>
      </w:r>
      <w:r w:rsidR="00F11120">
        <w:t>generator</w:t>
      </w:r>
    </w:p>
    <w:sdt>
      <w:sdtPr>
        <w:rPr>
          <w:lang w:val="de-DE"/>
        </w:rPr>
        <w:id w:val="1359086421"/>
        <w:docPartObj>
          <w:docPartGallery w:val="Table of Contents"/>
          <w:docPartUnique/>
        </w:docPartObj>
      </w:sdtPr>
      <w:sdtEndPr>
        <w:rPr>
          <w:rFonts w:eastAsiaTheme="minorHAnsi" w:cstheme="minorBidi"/>
          <w:b/>
          <w:bCs/>
          <w:kern w:val="2"/>
          <w:sz w:val="20"/>
          <w:szCs w:val="24"/>
          <w:lang w:eastAsia="en-US"/>
          <w14:ligatures w14:val="standardContextual"/>
        </w:rPr>
      </w:sdtEndPr>
      <w:sdtContent>
        <w:p w14:paraId="6F0A4B07" w14:textId="7366BA77" w:rsidR="009C6F00" w:rsidRDefault="009C6F00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48F20F11" w14:textId="2760116F" w:rsidR="00EB3EA0" w:rsidRDefault="009C6F00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4"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043943" w:history="1">
            <w:r w:rsidR="00EB3EA0" w:rsidRPr="00193553">
              <w:rPr>
                <w:rStyle w:val="Hyperlink"/>
                <w:noProof/>
              </w:rPr>
              <w:t>1 Informieren</w:t>
            </w:r>
            <w:r w:rsidR="00EB3EA0">
              <w:rPr>
                <w:noProof/>
                <w:webHidden/>
              </w:rPr>
              <w:tab/>
            </w:r>
            <w:r w:rsidR="00EB3EA0">
              <w:rPr>
                <w:noProof/>
                <w:webHidden/>
              </w:rPr>
              <w:fldChar w:fldCharType="begin"/>
            </w:r>
            <w:r w:rsidR="00EB3EA0">
              <w:rPr>
                <w:noProof/>
                <w:webHidden/>
              </w:rPr>
              <w:instrText xml:space="preserve"> PAGEREF _Toc198043943 \h </w:instrText>
            </w:r>
            <w:r w:rsidR="00EB3EA0">
              <w:rPr>
                <w:noProof/>
                <w:webHidden/>
              </w:rPr>
            </w:r>
            <w:r w:rsidR="00EB3EA0">
              <w:rPr>
                <w:noProof/>
                <w:webHidden/>
              </w:rPr>
              <w:fldChar w:fldCharType="separate"/>
            </w:r>
            <w:r w:rsidR="00EB3EA0">
              <w:rPr>
                <w:noProof/>
                <w:webHidden/>
              </w:rPr>
              <w:t>2</w:t>
            </w:r>
            <w:r w:rsidR="00EB3EA0">
              <w:rPr>
                <w:noProof/>
                <w:webHidden/>
              </w:rPr>
              <w:fldChar w:fldCharType="end"/>
            </w:r>
          </w:hyperlink>
        </w:p>
        <w:p w14:paraId="0938EC0D" w14:textId="572003D6" w:rsidR="00EB3EA0" w:rsidRDefault="00EB3EA0">
          <w:pPr>
            <w:pStyle w:val="Verzeichnis2"/>
            <w:tabs>
              <w:tab w:val="left" w:pos="720"/>
              <w:tab w:val="right" w:leader="dot" w:pos="9062"/>
            </w:tabs>
            <w:rPr>
              <w:rFonts w:asciiTheme="minorHAnsi" w:eastAsiaTheme="minorEastAsia" w:hAnsiTheme="minorHAnsi"/>
              <w:noProof/>
              <w:sz w:val="24"/>
              <w:lang w:eastAsia="de-CH"/>
            </w:rPr>
          </w:pPr>
          <w:hyperlink w:anchor="_Toc198043944" w:history="1">
            <w:r w:rsidRPr="00193553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4"/>
                <w:lang w:eastAsia="de-CH"/>
              </w:rPr>
              <w:tab/>
            </w:r>
            <w:r w:rsidRPr="00193553">
              <w:rPr>
                <w:rStyle w:val="Hyperlink"/>
                <w:noProof/>
              </w:rPr>
              <w:t>I</w:t>
            </w:r>
            <w:r w:rsidRPr="00193553">
              <w:rPr>
                <w:rStyle w:val="Hyperlink"/>
                <w:noProof/>
              </w:rPr>
              <w:t>d</w:t>
            </w:r>
            <w:r w:rsidRPr="00193553">
              <w:rPr>
                <w:rStyle w:val="Hyperlink"/>
                <w:noProof/>
              </w:rPr>
              <w:t>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_Toc198043944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45F46" w14:textId="68C0C6D4" w:rsidR="00EB3EA0" w:rsidRDefault="00EB3EA0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4"/>
              <w:lang w:eastAsia="de-CH"/>
            </w:rPr>
          </w:pPr>
          <w:hyperlink w:anchor="_Toc198043945" w:history="1">
            <w:r w:rsidRPr="00193553">
              <w:rPr>
                <w:rStyle w:val="Hyperlink"/>
                <w:noProof/>
              </w:rPr>
              <w:t>2 Planen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_Toc198043945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87F53D" w14:textId="148BBEDC" w:rsidR="00EB3EA0" w:rsidRDefault="00EB3EA0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4"/>
              <w:lang w:eastAsia="de-CH"/>
            </w:rPr>
          </w:pPr>
          <w:hyperlink w:anchor="_Toc198043946" w:history="1">
            <w:r w:rsidRPr="00193553">
              <w:rPr>
                <w:rStyle w:val="Hyperlink"/>
                <w:noProof/>
              </w:rPr>
              <w:t>3 Entscheiden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_Toc198043946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D82C2E" w14:textId="48A29E14" w:rsidR="00EB3EA0" w:rsidRDefault="00EB3EA0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4"/>
              <w:lang w:eastAsia="de-CH"/>
            </w:rPr>
          </w:pPr>
          <w:hyperlink w:anchor="_Toc198043947" w:history="1">
            <w:r w:rsidRPr="00193553">
              <w:rPr>
                <w:rStyle w:val="Hyperlink"/>
                <w:noProof/>
              </w:rPr>
              <w:t>4 Realisieren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_Toc198043947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23C6D7" w14:textId="55B8BD93" w:rsidR="00EB3EA0" w:rsidRDefault="00EB3EA0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4"/>
              <w:lang w:eastAsia="de-CH"/>
            </w:rPr>
          </w:pPr>
          <w:hyperlink w:anchor="_Toc198043948" w:history="1">
            <w:r w:rsidRPr="00193553">
              <w:rPr>
                <w:rStyle w:val="Hyperlink"/>
                <w:noProof/>
              </w:rPr>
              <w:t>5 Kontrollieren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_Toc198043948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8FEFB0" w14:textId="6E6C4C04" w:rsidR="00EB3EA0" w:rsidRDefault="00EB3EA0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4"/>
              <w:lang w:eastAsia="de-CH"/>
            </w:rPr>
          </w:pPr>
          <w:hyperlink w:anchor="_Toc198043949" w:history="1">
            <w:r w:rsidRPr="00193553">
              <w:rPr>
                <w:rStyle w:val="Hyperlink"/>
                <w:noProof/>
                <w:lang w:val="es-ES"/>
              </w:rPr>
              <w:t>6 Auswerten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_Toc198043949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D3FC1" w14:textId="2CEAF4A7" w:rsidR="009C6F00" w:rsidRDefault="009C6F00">
          <w:r>
            <w:rPr>
              <w:b/>
              <w:bCs/>
              <w:lang w:val="de-DE"/>
            </w:rPr>
            <w:fldChar w:fldCharType="end"/>
          </w:r>
        </w:p>
      </w:sdtContent>
    </w:sdt>
    <w:p w14:paraId="13E5E6E9" w14:textId="77777777" w:rsidR="009C6F00" w:rsidRPr="009C6F00" w:rsidRDefault="009C6F00" w:rsidP="009C6F00"/>
    <w:p w14:paraId="7614E4D1" w14:textId="2E333197" w:rsidR="009C6F00" w:rsidRDefault="009C6F00">
      <w:pPr>
        <w:jc w:val="left"/>
      </w:pPr>
      <w:r>
        <w:br w:type="page"/>
      </w:r>
    </w:p>
    <w:p w14:paraId="7D023BDA" w14:textId="71C41FB4" w:rsidR="004E5FA6" w:rsidRPr="003B67C2" w:rsidRDefault="009863AB" w:rsidP="00227303">
      <w:pPr>
        <w:pStyle w:val="berschrift1"/>
      </w:pPr>
      <w:bookmarkStart w:id="0" w:name="_Toc198043943"/>
      <w:r w:rsidRPr="003B67C2">
        <w:lastRenderedPageBreak/>
        <w:t xml:space="preserve">1 </w:t>
      </w:r>
      <w:r w:rsidR="00227303" w:rsidRPr="003B67C2">
        <w:t>I</w:t>
      </w:r>
      <w:r w:rsidR="003B67C2" w:rsidRPr="003B67C2">
        <w:t>nformieren</w:t>
      </w:r>
      <w:bookmarkEnd w:id="0"/>
    </w:p>
    <w:p w14:paraId="69DCC660" w14:textId="3FEB8B3C" w:rsidR="00605F85" w:rsidRDefault="00CB0C58" w:rsidP="00CB0C58">
      <w:pPr>
        <w:pStyle w:val="berschrift2"/>
        <w:numPr>
          <w:ilvl w:val="1"/>
          <w:numId w:val="1"/>
        </w:numPr>
      </w:pPr>
      <w:bookmarkStart w:id="1" w:name="_Toc198043944"/>
      <w:r>
        <w:t>Ideen</w:t>
      </w:r>
      <w:bookmarkEnd w:id="1"/>
    </w:p>
    <w:p w14:paraId="0F68BB71" w14:textId="017AC68E" w:rsidR="00CB0C58" w:rsidRPr="00CB0C58" w:rsidRDefault="00A54D5D" w:rsidP="00CB0C58">
      <w:r>
        <w:t>Wir haben uns über verschiedene Themen ausgetauscht und uns für ein</w:t>
      </w:r>
      <w:r w:rsidR="00FC1BC7">
        <w:t xml:space="preserve"> Rezeptgenerator entschieden. Der User soll </w:t>
      </w:r>
      <w:r w:rsidR="0059295A">
        <w:t xml:space="preserve">angeben, was er an Zutaten zu Hause hat. Über eine API wird eine AI abgefragt, welche ein passendes Rezept generiert. </w:t>
      </w:r>
      <w:r w:rsidR="00436862">
        <w:t>Wenn einem das Rezept gefällt, soll man es markieren können. Alle Daten werden dann in ein</w:t>
      </w:r>
      <w:r w:rsidR="001556FE">
        <w:t xml:space="preserve">er Datenbank gespeichert, sodass man auf die Sammlung der </w:t>
      </w:r>
      <w:r w:rsidR="009275AF">
        <w:t>‘guten’ Rezepte zugreifen kann.</w:t>
      </w:r>
    </w:p>
    <w:p w14:paraId="2BC0D667" w14:textId="1FEDEA1D" w:rsidR="00227303" w:rsidRPr="003B67C2" w:rsidRDefault="00227303">
      <w:pPr>
        <w:jc w:val="left"/>
      </w:pPr>
      <w:r w:rsidRPr="003B67C2">
        <w:br w:type="page"/>
      </w:r>
    </w:p>
    <w:p w14:paraId="243A2B1D" w14:textId="196231F8" w:rsidR="00227303" w:rsidRPr="003B67C2" w:rsidRDefault="009863AB" w:rsidP="00227303">
      <w:pPr>
        <w:pStyle w:val="berschrift1"/>
      </w:pPr>
      <w:bookmarkStart w:id="2" w:name="_Toc198043945"/>
      <w:r w:rsidRPr="003B67C2">
        <w:lastRenderedPageBreak/>
        <w:t xml:space="preserve">2 </w:t>
      </w:r>
      <w:r w:rsidR="00227303" w:rsidRPr="003B67C2">
        <w:t>P</w:t>
      </w:r>
      <w:r w:rsidR="003B67C2" w:rsidRPr="003B67C2">
        <w:t>lanen</w:t>
      </w:r>
      <w:bookmarkEnd w:id="2"/>
    </w:p>
    <w:p w14:paraId="0D635551" w14:textId="77777777" w:rsidR="00605F85" w:rsidRPr="003B67C2" w:rsidRDefault="00605F85" w:rsidP="00605F85"/>
    <w:p w14:paraId="67857AA6" w14:textId="63F1CA23" w:rsidR="00227303" w:rsidRPr="003B67C2" w:rsidRDefault="00227303" w:rsidP="00605F85">
      <w:pPr>
        <w:jc w:val="left"/>
        <w:rPr>
          <w:rFonts w:eastAsiaTheme="majorEastAsia" w:cstheme="majorBidi"/>
          <w:sz w:val="44"/>
          <w:szCs w:val="40"/>
        </w:rPr>
      </w:pPr>
      <w:r w:rsidRPr="003B67C2">
        <w:br w:type="page"/>
      </w:r>
    </w:p>
    <w:p w14:paraId="0D51CEF7" w14:textId="64266866" w:rsidR="00227303" w:rsidRPr="003B67C2" w:rsidRDefault="009863AB" w:rsidP="00227303">
      <w:pPr>
        <w:pStyle w:val="berschrift1"/>
      </w:pPr>
      <w:bookmarkStart w:id="3" w:name="_Toc198043946"/>
      <w:r w:rsidRPr="003B67C2">
        <w:t xml:space="preserve">3 </w:t>
      </w:r>
      <w:r w:rsidR="00227303" w:rsidRPr="003B67C2">
        <w:t>E</w:t>
      </w:r>
      <w:r w:rsidR="003B67C2" w:rsidRPr="003B67C2">
        <w:t>ntscheiden</w:t>
      </w:r>
      <w:bookmarkEnd w:id="3"/>
    </w:p>
    <w:p w14:paraId="0F0641ED" w14:textId="77777777" w:rsidR="00605F85" w:rsidRPr="003B67C2" w:rsidRDefault="00605F85" w:rsidP="00605F85"/>
    <w:p w14:paraId="54188A68" w14:textId="4C82AC98" w:rsidR="00605F85" w:rsidRPr="003B67C2" w:rsidRDefault="00605F85">
      <w:pPr>
        <w:jc w:val="left"/>
      </w:pPr>
      <w:r w:rsidRPr="003B67C2">
        <w:br w:type="page"/>
      </w:r>
    </w:p>
    <w:p w14:paraId="6BB45DED" w14:textId="62EB9EE3" w:rsidR="00227303" w:rsidRPr="003B67C2" w:rsidRDefault="009863AB" w:rsidP="00227303">
      <w:pPr>
        <w:pStyle w:val="berschrift1"/>
      </w:pPr>
      <w:bookmarkStart w:id="4" w:name="_Toc198043947"/>
      <w:r w:rsidRPr="003B67C2">
        <w:t xml:space="preserve">4 </w:t>
      </w:r>
      <w:r w:rsidR="00227303" w:rsidRPr="003B67C2">
        <w:t>R</w:t>
      </w:r>
      <w:r w:rsidR="003B67C2" w:rsidRPr="003B67C2">
        <w:t>ealisieren</w:t>
      </w:r>
      <w:bookmarkEnd w:id="4"/>
    </w:p>
    <w:p w14:paraId="0E3970F9" w14:textId="77777777" w:rsidR="00605F85" w:rsidRPr="003B67C2" w:rsidRDefault="00605F85" w:rsidP="00605F85"/>
    <w:p w14:paraId="3E0D9F99" w14:textId="2BB08840" w:rsidR="00605F85" w:rsidRPr="003B67C2" w:rsidRDefault="00605F85">
      <w:pPr>
        <w:jc w:val="left"/>
      </w:pPr>
      <w:r w:rsidRPr="003B67C2">
        <w:br w:type="page"/>
      </w:r>
    </w:p>
    <w:p w14:paraId="4A484975" w14:textId="079E4740" w:rsidR="00605F85" w:rsidRPr="003B67C2" w:rsidRDefault="009863AB" w:rsidP="00227303">
      <w:pPr>
        <w:pStyle w:val="berschrift1"/>
      </w:pPr>
      <w:bookmarkStart w:id="5" w:name="_Toc198043948"/>
      <w:r w:rsidRPr="003B67C2">
        <w:t xml:space="preserve">5 </w:t>
      </w:r>
      <w:r w:rsidR="00227303" w:rsidRPr="003B67C2">
        <w:t>K</w:t>
      </w:r>
      <w:r w:rsidR="003B67C2" w:rsidRPr="003B67C2">
        <w:t>ont</w:t>
      </w:r>
      <w:r w:rsidR="003B67C2">
        <w:t>rollieren</w:t>
      </w:r>
      <w:bookmarkEnd w:id="5"/>
    </w:p>
    <w:p w14:paraId="5490B767" w14:textId="77777777" w:rsidR="00605F85" w:rsidRPr="003B67C2" w:rsidRDefault="00605F85" w:rsidP="00605F85"/>
    <w:p w14:paraId="6B5C457E" w14:textId="77777777" w:rsidR="00605F85" w:rsidRPr="003B67C2" w:rsidRDefault="00605F85">
      <w:pPr>
        <w:jc w:val="left"/>
        <w:rPr>
          <w:rFonts w:eastAsiaTheme="majorEastAsia" w:cstheme="majorBidi"/>
          <w:sz w:val="44"/>
          <w:szCs w:val="40"/>
        </w:rPr>
      </w:pPr>
      <w:r w:rsidRPr="003B67C2">
        <w:br w:type="page"/>
      </w:r>
    </w:p>
    <w:p w14:paraId="226D6FE6" w14:textId="1607EA5D" w:rsidR="00227303" w:rsidRPr="003B67C2" w:rsidRDefault="009863AB" w:rsidP="00227303">
      <w:pPr>
        <w:pStyle w:val="berschrift1"/>
        <w:rPr>
          <w:lang w:val="es-ES"/>
        </w:rPr>
      </w:pPr>
      <w:bookmarkStart w:id="6" w:name="_Toc198043949"/>
      <w:r w:rsidRPr="003B67C2">
        <w:rPr>
          <w:lang w:val="es-ES"/>
        </w:rPr>
        <w:t xml:space="preserve">6 </w:t>
      </w:r>
      <w:r w:rsidR="00227303" w:rsidRPr="003B67C2">
        <w:rPr>
          <w:lang w:val="es-ES"/>
        </w:rPr>
        <w:t>A</w:t>
      </w:r>
      <w:r w:rsidR="003B67C2">
        <w:rPr>
          <w:lang w:val="es-ES"/>
        </w:rPr>
        <w:t>uswerten</w:t>
      </w:r>
      <w:bookmarkEnd w:id="6"/>
    </w:p>
    <w:p w14:paraId="12F5C799" w14:textId="580F2E32" w:rsidR="00605F85" w:rsidRPr="003B67C2" w:rsidRDefault="00605F85">
      <w:pPr>
        <w:jc w:val="left"/>
        <w:rPr>
          <w:lang w:val="es-ES"/>
        </w:rPr>
      </w:pPr>
    </w:p>
    <w:sectPr w:rsidR="00605F85" w:rsidRPr="003B67C2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AE3D96" w14:textId="77777777" w:rsidR="00AD2439" w:rsidRDefault="00AD2439" w:rsidP="001263BA">
      <w:pPr>
        <w:spacing w:after="0" w:line="240" w:lineRule="auto"/>
      </w:pPr>
      <w:r>
        <w:separator/>
      </w:r>
    </w:p>
  </w:endnote>
  <w:endnote w:type="continuationSeparator" w:id="0">
    <w:p w14:paraId="475D3F1C" w14:textId="77777777" w:rsidR="00AD2439" w:rsidRDefault="00AD2439" w:rsidP="001263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FE3D95" w14:textId="77777777" w:rsidR="001263BA" w:rsidRDefault="001263BA" w:rsidP="001263BA">
    <w:pPr>
      <w:pStyle w:val="Fuzeile"/>
      <w:tabs>
        <w:tab w:val="clear" w:pos="4536"/>
      </w:tabs>
    </w:pPr>
    <w:r>
      <w:fldChar w:fldCharType="begin"/>
    </w:r>
    <w:r>
      <w:instrText xml:space="preserve"> TIME \@ "dd/MM/yyyy" </w:instrText>
    </w:r>
    <w:r>
      <w:fldChar w:fldCharType="separate"/>
    </w:r>
    <w:r w:rsidR="00AD2439">
      <w:rPr>
        <w:noProof/>
      </w:rPr>
      <w:t>13/05/2025</w:t>
    </w:r>
    <w:r>
      <w:fldChar w:fldCharType="end"/>
    </w:r>
    <w:r>
      <w:tab/>
    </w:r>
    <w:r>
      <w:rPr>
        <w:lang w:val="de-DE"/>
      </w:rPr>
      <w:t xml:space="preserve">Seite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  <w:lang w:val="de-DE"/>
      </w:rPr>
      <w:t>1</w:t>
    </w:r>
    <w:r>
      <w:rPr>
        <w:b/>
        <w:bCs/>
      </w:rPr>
      <w:fldChar w:fldCharType="end"/>
    </w:r>
    <w:r>
      <w:rPr>
        <w:lang w:val="de-DE"/>
      </w:rPr>
      <w:t xml:space="preserve"> von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  <w:lang w:val="de-DE"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32F8C2" w14:textId="77777777" w:rsidR="00AD2439" w:rsidRDefault="00AD2439" w:rsidP="001263BA">
      <w:pPr>
        <w:spacing w:after="0" w:line="240" w:lineRule="auto"/>
      </w:pPr>
      <w:r>
        <w:separator/>
      </w:r>
    </w:p>
  </w:footnote>
  <w:footnote w:type="continuationSeparator" w:id="0">
    <w:p w14:paraId="330E64E7" w14:textId="77777777" w:rsidR="00AD2439" w:rsidRDefault="00AD2439" w:rsidP="001263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616A31" w14:textId="3E8FD286" w:rsidR="001263BA" w:rsidRDefault="00F11120" w:rsidP="001263BA">
    <w:pPr>
      <w:pStyle w:val="Kopfzeile"/>
      <w:tabs>
        <w:tab w:val="clear" w:pos="4536"/>
      </w:tabs>
    </w:pPr>
    <w:r>
      <w:t>Rezeptgenerator</w:t>
    </w:r>
    <w:r w:rsidR="001263BA">
      <w:tab/>
    </w:r>
    <w:r w:rsidR="00264B48">
      <w:t>Fiona, Cyril, Jan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4877D7"/>
    <w:multiLevelType w:val="multilevel"/>
    <w:tmpl w:val="A1640D98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2021858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439"/>
    <w:rsid w:val="001263BA"/>
    <w:rsid w:val="001556FE"/>
    <w:rsid w:val="001C6856"/>
    <w:rsid w:val="00227303"/>
    <w:rsid w:val="00264B48"/>
    <w:rsid w:val="003A182B"/>
    <w:rsid w:val="003B67C2"/>
    <w:rsid w:val="00413910"/>
    <w:rsid w:val="00431044"/>
    <w:rsid w:val="00436862"/>
    <w:rsid w:val="004E5FA6"/>
    <w:rsid w:val="0059295A"/>
    <w:rsid w:val="005F4797"/>
    <w:rsid w:val="006043E8"/>
    <w:rsid w:val="00605F85"/>
    <w:rsid w:val="00673264"/>
    <w:rsid w:val="007A5FC6"/>
    <w:rsid w:val="00890E59"/>
    <w:rsid w:val="008C1DF7"/>
    <w:rsid w:val="009275AF"/>
    <w:rsid w:val="009803F9"/>
    <w:rsid w:val="009863AB"/>
    <w:rsid w:val="009C6F00"/>
    <w:rsid w:val="00A112EF"/>
    <w:rsid w:val="00A54D5D"/>
    <w:rsid w:val="00AD2439"/>
    <w:rsid w:val="00BB2F6F"/>
    <w:rsid w:val="00CB0C58"/>
    <w:rsid w:val="00CB3124"/>
    <w:rsid w:val="00EB3EA0"/>
    <w:rsid w:val="00F11120"/>
    <w:rsid w:val="00FB6C07"/>
    <w:rsid w:val="00FC1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916AE71"/>
  <w15:chartTrackingRefBased/>
  <w15:docId w15:val="{0E066823-AE2A-44CB-874D-B1F31623B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263BA"/>
    <w:pPr>
      <w:jc w:val="both"/>
    </w:pPr>
    <w:rPr>
      <w:rFonts w:ascii="Arial Nova" w:hAnsi="Arial Nova"/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043E8"/>
    <w:pPr>
      <w:keepNext/>
      <w:keepLines/>
      <w:spacing w:before="360" w:after="80"/>
      <w:outlineLvl w:val="0"/>
    </w:pPr>
    <w:rPr>
      <w:rFonts w:eastAsiaTheme="majorEastAsia" w:cstheme="majorBidi"/>
      <w:sz w:val="44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043E8"/>
    <w:pPr>
      <w:keepNext/>
      <w:keepLines/>
      <w:spacing w:before="160" w:after="80"/>
      <w:outlineLvl w:val="1"/>
    </w:pPr>
    <w:rPr>
      <w:rFonts w:eastAsiaTheme="majorEastAsia" w:cstheme="majorBidi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043E8"/>
    <w:pPr>
      <w:keepNext/>
      <w:keepLines/>
      <w:spacing w:before="160" w:after="80"/>
      <w:outlineLvl w:val="2"/>
    </w:pPr>
    <w:rPr>
      <w:rFonts w:eastAsiaTheme="majorEastAsia" w:cstheme="majorBidi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A182B"/>
    <w:pPr>
      <w:keepNext/>
      <w:keepLines/>
      <w:spacing w:before="80" w:after="40"/>
      <w:outlineLvl w:val="3"/>
    </w:pPr>
    <w:rPr>
      <w:rFonts w:eastAsiaTheme="majorEastAsia" w:cstheme="majorBidi"/>
      <w:i/>
      <w:iCs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263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263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263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263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263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043E8"/>
    <w:rPr>
      <w:rFonts w:ascii="Arial Nova" w:eastAsiaTheme="majorEastAsia" w:hAnsi="Arial Nova" w:cstheme="majorBidi"/>
      <w:sz w:val="44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043E8"/>
    <w:rPr>
      <w:rFonts w:ascii="Arial Nova" w:eastAsiaTheme="majorEastAsia" w:hAnsi="Arial Nova" w:cstheme="majorBidi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043E8"/>
    <w:rPr>
      <w:rFonts w:ascii="Arial Nova" w:eastAsiaTheme="majorEastAsia" w:hAnsi="Arial Nova" w:cstheme="majorBidi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A182B"/>
    <w:rPr>
      <w:rFonts w:ascii="Arial Nova" w:eastAsiaTheme="majorEastAsia" w:hAnsi="Arial Nova" w:cstheme="majorBidi"/>
      <w:i/>
      <w:iCs/>
      <w:sz w:val="2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263BA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263B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263B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263B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263B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3A182B"/>
    <w:pPr>
      <w:spacing w:after="8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A182B"/>
    <w:rPr>
      <w:rFonts w:ascii="Arial Nova" w:eastAsiaTheme="majorEastAsia" w:hAnsi="Arial Nova" w:cstheme="majorBidi"/>
      <w:b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263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263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1263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1263B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1263B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1263BA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263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263BA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1263BA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3A182B"/>
    <w:pPr>
      <w:tabs>
        <w:tab w:val="center" w:pos="4536"/>
        <w:tab w:val="right" w:pos="9072"/>
      </w:tabs>
      <w:spacing w:after="0" w:line="240" w:lineRule="auto"/>
    </w:pPr>
    <w:rPr>
      <w:sz w:val="22"/>
    </w:rPr>
  </w:style>
  <w:style w:type="character" w:customStyle="1" w:styleId="KopfzeileZchn">
    <w:name w:val="Kopfzeile Zchn"/>
    <w:basedOn w:val="Absatz-Standardschriftart"/>
    <w:link w:val="Kopfzeile"/>
    <w:uiPriority w:val="99"/>
    <w:rsid w:val="003A182B"/>
    <w:rPr>
      <w:rFonts w:ascii="Arial Nova" w:hAnsi="Arial Nova"/>
      <w:sz w:val="22"/>
    </w:rPr>
  </w:style>
  <w:style w:type="paragraph" w:styleId="Fuzeile">
    <w:name w:val="footer"/>
    <w:basedOn w:val="Standard"/>
    <w:link w:val="FuzeileZchn"/>
    <w:uiPriority w:val="99"/>
    <w:unhideWhenUsed/>
    <w:rsid w:val="003A182B"/>
    <w:pPr>
      <w:tabs>
        <w:tab w:val="center" w:pos="4536"/>
        <w:tab w:val="right" w:pos="9072"/>
      </w:tabs>
      <w:spacing w:after="0" w:line="240" w:lineRule="auto"/>
    </w:pPr>
    <w:rPr>
      <w:sz w:val="22"/>
    </w:rPr>
  </w:style>
  <w:style w:type="character" w:customStyle="1" w:styleId="FuzeileZchn">
    <w:name w:val="Fußzeile Zchn"/>
    <w:basedOn w:val="Absatz-Standardschriftart"/>
    <w:link w:val="Fuzeile"/>
    <w:uiPriority w:val="99"/>
    <w:rsid w:val="003A182B"/>
    <w:rPr>
      <w:rFonts w:ascii="Arial Nova" w:hAnsi="Arial Nova"/>
      <w:sz w:val="22"/>
    </w:rPr>
  </w:style>
  <w:style w:type="paragraph" w:styleId="KeinLeerraum">
    <w:name w:val="No Spacing"/>
    <w:uiPriority w:val="1"/>
    <w:qFormat/>
    <w:rsid w:val="001263BA"/>
    <w:pPr>
      <w:spacing w:after="0" w:line="240" w:lineRule="auto"/>
      <w:jc w:val="both"/>
    </w:pPr>
    <w:rPr>
      <w:rFonts w:ascii="Arial Nova" w:hAnsi="Arial Nova"/>
      <w:sz w:val="20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A182B"/>
    <w:pPr>
      <w:spacing w:before="240" w:after="240" w:line="259" w:lineRule="auto"/>
      <w:jc w:val="left"/>
      <w:outlineLvl w:val="9"/>
    </w:pPr>
    <w:rPr>
      <w:kern w:val="0"/>
      <w:sz w:val="36"/>
      <w:szCs w:val="32"/>
      <w:lang w:eastAsia="de-CH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1263BA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1263BA"/>
    <w:rPr>
      <w:color w:val="467886" w:themeColor="hyperlink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1263BA"/>
    <w:pPr>
      <w:spacing w:after="100"/>
      <w:ind w:left="200"/>
    </w:pPr>
  </w:style>
  <w:style w:type="paragraph" w:styleId="Verzeichnis3">
    <w:name w:val="toc 3"/>
    <w:basedOn w:val="Standard"/>
    <w:next w:val="Standard"/>
    <w:autoRedefine/>
    <w:uiPriority w:val="39"/>
    <w:unhideWhenUsed/>
    <w:rsid w:val="003A182B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en\Doku_Vorlage_ZLI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48E992-F123-4333-B451-C145018FDB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Doku_Vorlage_ZLI.dotx</Template>
  <TotalTime>0</TotalTime>
  <Pages>3</Pages>
  <Words>152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Bretscher</dc:creator>
  <cp:keywords/>
  <dc:description/>
  <cp:lastModifiedBy>Jan Mike Bretscher</cp:lastModifiedBy>
  <cp:revision>18</cp:revision>
  <dcterms:created xsi:type="dcterms:W3CDTF">2025-05-13T13:19:00Z</dcterms:created>
  <dcterms:modified xsi:type="dcterms:W3CDTF">2025-05-13T21:49:00Z</dcterms:modified>
</cp:coreProperties>
</file>